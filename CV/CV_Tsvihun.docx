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3C" w:rsidRDefault="005A3D3C"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-476885</wp:posOffset>
            </wp:positionV>
            <wp:extent cx="1487805" cy="987425"/>
            <wp:effectExtent l="19050" t="0" r="0" b="0"/>
            <wp:wrapSquare wrapText="bothSides"/>
            <wp:docPr id="4" name="Picture 1" descr="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ta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626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321"/>
        <w:gridCol w:w="2065"/>
        <w:gridCol w:w="1284"/>
        <w:gridCol w:w="5121"/>
      </w:tblGrid>
      <w:tr w:rsidR="00BB72BF" w:rsidRPr="00BB72BF" w:rsidTr="00C248CD">
        <w:trPr>
          <w:trHeight w:val="655"/>
        </w:trPr>
        <w:tc>
          <w:tcPr>
            <w:tcW w:w="5000" w:type="pct"/>
            <w:gridSpan w:val="4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Pr="00BB72BF" w:rsidRDefault="00B71CDA" w:rsidP="005A3D3C">
            <w:pPr>
              <w:pStyle w:val="Name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Anton Tsvihun</w:t>
            </w:r>
          </w:p>
        </w:tc>
      </w:tr>
      <w:tr w:rsidR="00BB72BF" w:rsidRPr="00BB72BF" w:rsidTr="00C248CD">
        <w:trPr>
          <w:trHeight w:val="746"/>
        </w:trPr>
        <w:tc>
          <w:tcPr>
            <w:tcW w:w="2032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Pr="00BB72BF" w:rsidRDefault="00910CBB" w:rsidP="00747486">
            <w:pPr>
              <w:pStyle w:val="PersonalInfo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2968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Pr="00BB72BF" w:rsidRDefault="00B71CDA" w:rsidP="004E49F8">
            <w:pPr>
              <w:pStyle w:val="PersonalInfoRight"/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System Administrator</w:t>
            </w:r>
          </w:p>
        </w:tc>
      </w:tr>
      <w:tr w:rsidR="00BB72BF" w:rsidRPr="00BB72BF" w:rsidTr="00C248CD">
        <w:trPr>
          <w:trHeight w:val="273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bottom"/>
          </w:tcPr>
          <w:p w:rsidR="008935FA" w:rsidRPr="00BB72BF" w:rsidRDefault="008935FA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C248CD">
        <w:trPr>
          <w:trHeight w:val="746"/>
        </w:trPr>
        <w:tc>
          <w:tcPr>
            <w:tcW w:w="10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8935FA" w:rsidRPr="00BB72BF" w:rsidRDefault="008935FA" w:rsidP="009933F6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Summary of Qualifications</w:t>
            </w:r>
          </w:p>
        </w:tc>
        <w:tc>
          <w:tcPr>
            <w:tcW w:w="392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724DC" w:rsidRDefault="00D50472" w:rsidP="00043102">
            <w:pPr>
              <w:spacing w:before="120"/>
              <w:jc w:val="both"/>
              <w:rPr>
                <w:rFonts w:ascii="Open Sans" w:hAnsi="Open Sans" w:cs="Open Sans"/>
                <w:sz w:val="20"/>
                <w:szCs w:val="20"/>
                <w:lang w:eastAsia="uk-UA"/>
              </w:rPr>
            </w:pPr>
            <w:r w:rsidRPr="00BB72BF"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I am a </w:t>
            </w:r>
            <w:r w:rsidR="00A724DC">
              <w:rPr>
                <w:rFonts w:ascii="Open Sans" w:hAnsi="Open Sans" w:cs="Open Sans"/>
                <w:sz w:val="20"/>
                <w:szCs w:val="20"/>
                <w:lang w:eastAsia="uk-UA"/>
              </w:rPr>
              <w:t>system administrator</w:t>
            </w:r>
            <w:r w:rsidR="00AC7A36" w:rsidRPr="00BB72BF"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 </w:t>
            </w:r>
            <w:r w:rsidRPr="00BB72BF"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with </w:t>
            </w:r>
            <w:r w:rsidR="00A724DC">
              <w:rPr>
                <w:rFonts w:ascii="Open Sans" w:hAnsi="Open Sans" w:cs="Open Sans"/>
                <w:sz w:val="20"/>
                <w:szCs w:val="20"/>
                <w:lang w:eastAsia="uk-UA"/>
              </w:rPr>
              <w:t>12</w:t>
            </w:r>
            <w:r w:rsidRPr="00BB72BF"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 years of experience in </w:t>
            </w:r>
            <w:r w:rsidR="00A724DC">
              <w:rPr>
                <w:rFonts w:ascii="Open Sans" w:hAnsi="Open Sans" w:cs="Open Sans"/>
                <w:sz w:val="20"/>
                <w:szCs w:val="20"/>
                <w:lang w:eastAsia="uk-UA"/>
              </w:rPr>
              <w:t xml:space="preserve">administrating of </w:t>
            </w:r>
            <w:r w:rsidR="00043102">
              <w:rPr>
                <w:rFonts w:ascii="Open Sans" w:hAnsi="Open Sans" w:cs="Open Sans"/>
                <w:sz w:val="20"/>
                <w:szCs w:val="20"/>
                <w:lang w:eastAsia="uk-UA"/>
              </w:rPr>
              <w:t>servers and PCs, networks, devices as well as</w:t>
            </w:r>
            <w:r w:rsidR="00043102">
              <w:rPr>
                <w:rFonts w:ascii="Open Sans" w:hAnsi="Open Sans" w:cs="Open Sans"/>
                <w:sz w:val="20"/>
                <w:szCs w:val="20"/>
                <w:lang w:val="uk-UA" w:eastAsia="uk-UA"/>
              </w:rPr>
              <w:t xml:space="preserve"> </w:t>
            </w:r>
            <w:r w:rsidR="00043102" w:rsidRPr="00A724DC">
              <w:rPr>
                <w:rFonts w:ascii="Open Sans" w:hAnsi="Open Sans" w:cs="Open Sans"/>
                <w:sz w:val="20"/>
                <w:szCs w:val="20"/>
                <w:lang w:eastAsia="uk-UA"/>
              </w:rPr>
              <w:t>industrial IT equipment</w:t>
            </w:r>
            <w:r w:rsidR="00B11204">
              <w:rPr>
                <w:rFonts w:ascii="Open Sans" w:hAnsi="Open Sans" w:cs="Open Sans"/>
                <w:sz w:val="20"/>
                <w:szCs w:val="20"/>
                <w:lang w:eastAsia="uk-UA"/>
              </w:rPr>
              <w:t>.</w:t>
            </w:r>
          </w:p>
          <w:p w:rsidR="00D50472" w:rsidRPr="00BB72BF" w:rsidRDefault="00A724DC" w:rsidP="00D50472">
            <w:pPr>
              <w:spacing w:before="120"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I have </w:t>
            </w:r>
            <w:r w:rsidR="00D50472" w:rsidRPr="00BB72BF">
              <w:rPr>
                <w:rFonts w:ascii="Open Sans" w:hAnsi="Open Sans" w:cs="Open Sans"/>
                <w:sz w:val="20"/>
              </w:rPr>
              <w:t>knowledge and experie</w:t>
            </w:r>
            <w:r w:rsidR="00AC7A36" w:rsidRPr="00BB72BF">
              <w:rPr>
                <w:rFonts w:ascii="Open Sans" w:hAnsi="Open Sans" w:cs="Open Sans"/>
                <w:sz w:val="20"/>
              </w:rPr>
              <w:t xml:space="preserve">nce </w:t>
            </w:r>
            <w:r>
              <w:rPr>
                <w:rFonts w:ascii="Open Sans" w:hAnsi="Open Sans" w:cs="Open Sans"/>
                <w:sz w:val="20"/>
              </w:rPr>
              <w:t>wor</w:t>
            </w:r>
            <w:r w:rsidR="00043102">
              <w:rPr>
                <w:rFonts w:ascii="Open Sans" w:hAnsi="Open Sans" w:cs="Open Sans"/>
                <w:sz w:val="20"/>
                <w:lang w:val="uk-UA"/>
              </w:rPr>
              <w:t>k</w:t>
            </w:r>
            <w:r>
              <w:rPr>
                <w:rFonts w:ascii="Open Sans" w:hAnsi="Open Sans" w:cs="Open Sans"/>
                <w:sz w:val="20"/>
              </w:rPr>
              <w:t>ing with</w:t>
            </w:r>
            <w:r w:rsidR="00AC7A36" w:rsidRPr="00BB72BF">
              <w:rPr>
                <w:rFonts w:ascii="Open Sans" w:hAnsi="Open Sans" w:cs="Open Sans"/>
                <w:sz w:val="20"/>
              </w:rPr>
              <w:t xml:space="preserve"> </w:t>
            </w:r>
            <w:r w:rsidR="000D706C">
              <w:rPr>
                <w:rFonts w:ascii="Open Sans" w:hAnsi="Open Sans" w:cs="Open Sans"/>
                <w:sz w:val="20"/>
              </w:rPr>
              <w:t>virtual</w:t>
            </w:r>
            <w:r>
              <w:rPr>
                <w:rFonts w:ascii="Open Sans" w:hAnsi="Open Sans" w:cs="Open Sans"/>
                <w:sz w:val="20"/>
              </w:rPr>
              <w:t xml:space="preserve"> technologies</w:t>
            </w:r>
            <w:r w:rsidR="00043102">
              <w:rPr>
                <w:rFonts w:ascii="Open Sans" w:hAnsi="Open Sans" w:cs="Open Sans"/>
                <w:sz w:val="20"/>
              </w:rPr>
              <w:t>, databases and consulting in IT.</w:t>
            </w:r>
          </w:p>
          <w:p w:rsidR="00DC6618" w:rsidRPr="000532AD" w:rsidRDefault="00043102" w:rsidP="000532AD">
            <w:pPr>
              <w:spacing w:before="120"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Both types of work are </w:t>
            </w:r>
            <w:r w:rsidR="000532AD">
              <w:rPr>
                <w:rFonts w:ascii="Open Sans" w:hAnsi="Open Sans" w:cs="Open Sans"/>
                <w:sz w:val="20"/>
              </w:rPr>
              <w:t>appreciated for me: individual and team work.</w:t>
            </w:r>
            <w:r w:rsidR="00D50472" w:rsidRPr="00BB72BF">
              <w:rPr>
                <w:rFonts w:ascii="Open Sans" w:hAnsi="Open Sans" w:cs="Open Sans"/>
                <w:sz w:val="20"/>
              </w:rPr>
              <w:t xml:space="preserve"> I love learning new technologies and </w:t>
            </w:r>
            <w:r w:rsidR="00B11204">
              <w:rPr>
                <w:rFonts w:ascii="Open Sans" w:hAnsi="Open Sans" w:cs="Open Sans"/>
                <w:sz w:val="20"/>
              </w:rPr>
              <w:t>acquiring</w:t>
            </w:r>
            <w:r w:rsidR="000532AD">
              <w:rPr>
                <w:rFonts w:ascii="Open Sans" w:hAnsi="Open Sans" w:cs="Open Sans"/>
                <w:sz w:val="20"/>
              </w:rPr>
              <w:t xml:space="preserve"> new skills.</w:t>
            </w:r>
            <w:r w:rsidR="00D50472" w:rsidRPr="00BB72BF">
              <w:rPr>
                <w:rFonts w:ascii="Open Sans" w:hAnsi="Open Sans" w:cs="Open Sans"/>
                <w:sz w:val="20"/>
              </w:rPr>
              <w:t xml:space="preserve"> I</w:t>
            </w:r>
            <w:r w:rsidR="000532AD">
              <w:rPr>
                <w:rFonts w:ascii="Open Sans" w:hAnsi="Open Sans" w:cs="Open Sans"/>
                <w:sz w:val="20"/>
              </w:rPr>
              <w:t>’m persistent, scrupulous and hard-working.</w:t>
            </w:r>
          </w:p>
        </w:tc>
      </w:tr>
      <w:tr w:rsidR="00BB72BF" w:rsidRPr="00BB72BF" w:rsidTr="00C248CD">
        <w:trPr>
          <w:trHeight w:val="270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910CBB" w:rsidRPr="00BB72BF" w:rsidRDefault="00910CBB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BB72BF" w:rsidRPr="00BB72BF" w:rsidTr="00C248CD">
        <w:trPr>
          <w:trHeight w:val="908"/>
        </w:trPr>
        <w:tc>
          <w:tcPr>
            <w:tcW w:w="10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1E5C69" w:rsidRPr="00BB72BF" w:rsidRDefault="008935FA" w:rsidP="009933F6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Skills</w:t>
            </w:r>
          </w:p>
        </w:tc>
        <w:tc>
          <w:tcPr>
            <w:tcW w:w="1552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3C54" w:rsidRPr="00B11204" w:rsidRDefault="007C3C54" w:rsidP="007C3C5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Solutions</w:t>
            </w:r>
          </w:p>
          <w:p w:rsidR="0047517D" w:rsidRPr="00173FDC" w:rsidRDefault="0047517D" w:rsidP="0047517D">
            <w:pPr>
              <w:pStyle w:val="BulletedList"/>
              <w:spacing w:before="120"/>
              <w:ind w:hanging="202"/>
              <w:rPr>
                <w:rFonts w:ascii="Open Sans" w:hAnsi="Open Sans" w:cs="Open Sans"/>
                <w:i/>
                <w:sz w:val="20"/>
              </w:rPr>
            </w:pPr>
            <w:r w:rsidRPr="00DB13D8">
              <w:rPr>
                <w:rFonts w:ascii="Open Sans" w:hAnsi="Open Sans" w:cs="Open Sans"/>
                <w:sz w:val="20"/>
              </w:rPr>
              <w:t>Zabbix</w:t>
            </w:r>
          </w:p>
          <w:p w:rsidR="0047517D" w:rsidRDefault="0047517D" w:rsidP="007C3C54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Eset</w:t>
            </w:r>
            <w:r w:rsidR="00C872C2">
              <w:rPr>
                <w:rFonts w:ascii="Open Sans" w:hAnsi="Open Sans" w:cs="Open Sans"/>
                <w:sz w:val="20"/>
              </w:rPr>
              <w:t xml:space="preserve"> Enterpise</w:t>
            </w:r>
          </w:p>
          <w:p w:rsidR="00DB13D8" w:rsidRPr="00C872C2" w:rsidRDefault="007C3C54" w:rsidP="007C3C54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C872C2">
              <w:rPr>
                <w:rFonts w:ascii="Open Sans" w:hAnsi="Open Sans" w:cs="Open Sans"/>
                <w:sz w:val="20"/>
              </w:rPr>
              <w:t>V</w:t>
            </w:r>
            <w:r w:rsidR="00DB13D8" w:rsidRPr="00C872C2">
              <w:rPr>
                <w:rFonts w:ascii="Open Sans" w:hAnsi="Open Sans" w:cs="Open Sans"/>
                <w:sz w:val="20"/>
              </w:rPr>
              <w:t>MW</w:t>
            </w:r>
            <w:r w:rsidRPr="00C872C2">
              <w:rPr>
                <w:rFonts w:ascii="Open Sans" w:hAnsi="Open Sans" w:cs="Open Sans"/>
                <w:sz w:val="20"/>
              </w:rPr>
              <w:t>are</w:t>
            </w:r>
            <w:r w:rsidR="00C872C2">
              <w:rPr>
                <w:rFonts w:ascii="Open Sans" w:hAnsi="Open Sans" w:cs="Open Sans"/>
                <w:sz w:val="20"/>
              </w:rPr>
              <w:t>/</w:t>
            </w:r>
            <w:r w:rsidR="00DB13D8" w:rsidRPr="00C872C2">
              <w:rPr>
                <w:rFonts w:ascii="Open Sans" w:hAnsi="Open Sans" w:cs="Open Sans"/>
                <w:sz w:val="20"/>
              </w:rPr>
              <w:t>Xen</w:t>
            </w:r>
          </w:p>
          <w:p w:rsidR="00DB13D8" w:rsidRDefault="00DB13D8" w:rsidP="007C3C54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OpenVPN</w:t>
            </w:r>
          </w:p>
          <w:p w:rsidR="00173FDC" w:rsidRDefault="0047517D" w:rsidP="0047517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  <w:lang w:val="uk-UA"/>
              </w:rPr>
              <w:t>VCS</w:t>
            </w:r>
            <w:r>
              <w:rPr>
                <w:rFonts w:ascii="Open Sans" w:hAnsi="Open Sans" w:cs="Open Sans"/>
                <w:sz w:val="20"/>
              </w:rPr>
              <w:t xml:space="preserve"> (Github)</w:t>
            </w:r>
          </w:p>
          <w:p w:rsidR="00C872C2" w:rsidRPr="0047517D" w:rsidRDefault="00C872C2" w:rsidP="0047517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CRM (Bitrix)</w:t>
            </w:r>
          </w:p>
          <w:p w:rsidR="00DB13D8" w:rsidRPr="00B11204" w:rsidRDefault="00DB13D8" w:rsidP="00DB13D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Tools</w:t>
            </w:r>
          </w:p>
          <w:p w:rsidR="005A3D3C" w:rsidRPr="005819CA" w:rsidRDefault="005A3D3C" w:rsidP="00DB13D8">
            <w:pPr>
              <w:pStyle w:val="BulletedList"/>
              <w:spacing w:before="120"/>
              <w:ind w:hanging="202"/>
              <w:rPr>
                <w:rFonts w:ascii="Open Sans" w:hAnsi="Open Sans" w:cs="Open Sans"/>
                <w:i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Visual Studio</w:t>
            </w:r>
          </w:p>
          <w:p w:rsidR="005819CA" w:rsidRPr="005A3D3C" w:rsidRDefault="005819CA" w:rsidP="00DB13D8">
            <w:pPr>
              <w:pStyle w:val="BulletedList"/>
              <w:spacing w:before="120"/>
              <w:ind w:hanging="202"/>
              <w:rPr>
                <w:rFonts w:ascii="Open Sans" w:hAnsi="Open Sans" w:cs="Open Sans"/>
                <w:i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Eclipse</w:t>
            </w:r>
          </w:p>
          <w:p w:rsidR="005A3D3C" w:rsidRPr="005A3D3C" w:rsidRDefault="005A3D3C" w:rsidP="00DB13D8">
            <w:pPr>
              <w:pStyle w:val="BulletedList"/>
              <w:spacing w:before="120"/>
              <w:ind w:hanging="202"/>
              <w:rPr>
                <w:rFonts w:ascii="Open Sans" w:hAnsi="Open Sans" w:cs="Open Sans"/>
                <w:i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Bash/PowerShell</w:t>
            </w:r>
          </w:p>
          <w:p w:rsidR="005A3D3C" w:rsidRPr="005A3D3C" w:rsidRDefault="005A3D3C" w:rsidP="00DB13D8">
            <w:pPr>
              <w:pStyle w:val="BulletedList"/>
              <w:spacing w:before="120"/>
              <w:ind w:hanging="202"/>
              <w:rPr>
                <w:rFonts w:ascii="Open Sans" w:hAnsi="Open Sans" w:cs="Open Sans"/>
                <w:i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FileZilla/Putty</w:t>
            </w:r>
          </w:p>
          <w:p w:rsidR="005A3D3C" w:rsidRPr="005A3D3C" w:rsidRDefault="005A3D3C" w:rsidP="00DB13D8">
            <w:pPr>
              <w:pStyle w:val="BulletedList"/>
              <w:spacing w:before="120"/>
              <w:ind w:hanging="202"/>
              <w:rPr>
                <w:rFonts w:ascii="Open Sans" w:hAnsi="Open Sans" w:cs="Open Sans"/>
                <w:i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Notepad++</w:t>
            </w:r>
          </w:p>
          <w:p w:rsidR="00C872C2" w:rsidRPr="00B11204" w:rsidRDefault="00C872C2" w:rsidP="00C872C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Programming Languages</w:t>
            </w:r>
          </w:p>
          <w:p w:rsidR="005A3D3C" w:rsidRPr="00C872C2" w:rsidRDefault="00C872C2" w:rsidP="00DB13D8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C872C2">
              <w:rPr>
                <w:rFonts w:ascii="Open Sans" w:hAnsi="Open Sans" w:cs="Open Sans"/>
                <w:sz w:val="20"/>
              </w:rPr>
              <w:t>C#</w:t>
            </w:r>
          </w:p>
          <w:p w:rsidR="00C872C2" w:rsidRPr="00C872C2" w:rsidRDefault="00C872C2" w:rsidP="00DB13D8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C872C2">
              <w:rPr>
                <w:rFonts w:ascii="Open Sans" w:hAnsi="Open Sans" w:cs="Open Sans"/>
                <w:sz w:val="20"/>
              </w:rPr>
              <w:t>Java</w:t>
            </w:r>
          </w:p>
          <w:p w:rsidR="00173FDC" w:rsidRPr="00DB13D8" w:rsidRDefault="00173FDC" w:rsidP="005819CA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20"/>
              </w:rPr>
            </w:pPr>
          </w:p>
        </w:tc>
        <w:tc>
          <w:tcPr>
            <w:tcW w:w="237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0F8B" w:rsidRPr="00B11204" w:rsidRDefault="00B11204" w:rsidP="007B0F8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11204">
              <w:rPr>
                <w:rFonts w:ascii="Open Sans" w:hAnsi="Open Sans" w:cs="Open Sans"/>
              </w:rPr>
              <w:t>Technologies</w:t>
            </w:r>
          </w:p>
          <w:p w:rsidR="007B0F8B" w:rsidRPr="007C3C54" w:rsidRDefault="00DB13D8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RDP</w:t>
            </w:r>
          </w:p>
          <w:p w:rsidR="007C3C54" w:rsidRDefault="00C872C2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TCP/IP </w:t>
            </w:r>
            <w:r w:rsidR="00DB13D8">
              <w:rPr>
                <w:rFonts w:ascii="Open Sans" w:hAnsi="Open Sans" w:cs="Open Sans"/>
                <w:sz w:val="20"/>
              </w:rPr>
              <w:t>DNS</w:t>
            </w:r>
          </w:p>
          <w:p w:rsidR="007C3C54" w:rsidRDefault="007C3C54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C872C2">
              <w:rPr>
                <w:rFonts w:ascii="Open Sans" w:hAnsi="Open Sans" w:cs="Open Sans"/>
                <w:sz w:val="20"/>
              </w:rPr>
              <w:t>Web</w:t>
            </w:r>
            <w:r w:rsidR="00C872C2" w:rsidRPr="00C872C2">
              <w:rPr>
                <w:rFonts w:ascii="Open Sans" w:hAnsi="Open Sans" w:cs="Open Sans"/>
                <w:sz w:val="20"/>
              </w:rPr>
              <w:t>/</w:t>
            </w:r>
            <w:r w:rsidR="00DB13D8" w:rsidRPr="00C872C2">
              <w:rPr>
                <w:rFonts w:ascii="Open Sans" w:hAnsi="Open Sans" w:cs="Open Sans"/>
                <w:sz w:val="20"/>
              </w:rPr>
              <w:t>FTP</w:t>
            </w:r>
            <w:r w:rsidR="00C872C2">
              <w:rPr>
                <w:rFonts w:ascii="Open Sans" w:hAnsi="Open Sans" w:cs="Open Sans"/>
                <w:sz w:val="20"/>
              </w:rPr>
              <w:t>/SSH</w:t>
            </w:r>
          </w:p>
          <w:p w:rsidR="00C872C2" w:rsidRPr="00C872C2" w:rsidRDefault="00C872C2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Cpanel</w:t>
            </w:r>
          </w:p>
          <w:p w:rsidR="00173FDC" w:rsidRDefault="00173FDC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Docker</w:t>
            </w:r>
          </w:p>
          <w:p w:rsidR="00C872C2" w:rsidRDefault="00C872C2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Firewall (iptables)</w:t>
            </w:r>
          </w:p>
          <w:p w:rsidR="005819CA" w:rsidRPr="007C3C54" w:rsidRDefault="005819CA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NAS</w:t>
            </w:r>
          </w:p>
          <w:p w:rsidR="001524A8" w:rsidRPr="00DB13D8" w:rsidRDefault="001524A8" w:rsidP="005B4D9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DB13D8">
              <w:rPr>
                <w:rFonts w:ascii="Open Sans" w:hAnsi="Open Sans" w:cs="Open Sans"/>
              </w:rPr>
              <w:t>Application</w:t>
            </w:r>
            <w:r w:rsidR="00DB13D8">
              <w:rPr>
                <w:rFonts w:ascii="Open Sans" w:hAnsi="Open Sans" w:cs="Open Sans"/>
              </w:rPr>
              <w:t>s</w:t>
            </w:r>
          </w:p>
          <w:p w:rsidR="001524A8" w:rsidRDefault="00DB13D8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PostgreSQL</w:t>
            </w:r>
          </w:p>
          <w:p w:rsidR="005A3D3C" w:rsidRDefault="005A3D3C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MySQL</w:t>
            </w:r>
          </w:p>
          <w:p w:rsidR="00173FDC" w:rsidRPr="00DB13D8" w:rsidRDefault="005A3D3C" w:rsidP="00C872C2">
            <w:pPr>
              <w:pStyle w:val="BulletedList"/>
              <w:spacing w:before="120"/>
              <w:ind w:hanging="202"/>
              <w:rPr>
                <w:rFonts w:ascii="Open Sans" w:hAnsi="Open Sans" w:cs="Open Sans"/>
                <w:i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MongoDB</w:t>
            </w:r>
          </w:p>
        </w:tc>
      </w:tr>
      <w:tr w:rsidR="00BB72BF" w:rsidRPr="00BB72BF" w:rsidTr="00C248CD">
        <w:trPr>
          <w:trHeight w:val="908"/>
        </w:trPr>
        <w:tc>
          <w:tcPr>
            <w:tcW w:w="10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380FBE" w:rsidRPr="00BB72BF" w:rsidRDefault="00380FBE" w:rsidP="009C3FC0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552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80FBE" w:rsidRPr="00BB72BF" w:rsidRDefault="00380FBE" w:rsidP="009C3F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Operating Systems</w:t>
            </w:r>
          </w:p>
          <w:p w:rsidR="00AA3D35" w:rsidRPr="00BB72BF" w:rsidRDefault="00B11204" w:rsidP="00AA3D3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Windows</w:t>
            </w:r>
          </w:p>
          <w:p w:rsidR="00380FBE" w:rsidRDefault="00AA3D35" w:rsidP="00AA3D3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 w:rsidRPr="00BB72BF">
              <w:rPr>
                <w:rFonts w:ascii="Open Sans" w:hAnsi="Open Sans" w:cs="Open Sans"/>
                <w:sz w:val="20"/>
              </w:rPr>
              <w:t>Linux</w:t>
            </w:r>
          </w:p>
          <w:p w:rsidR="00B11204" w:rsidRPr="00BB72BF" w:rsidRDefault="00B11204" w:rsidP="00AA3D3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FreeBSD</w:t>
            </w:r>
          </w:p>
        </w:tc>
        <w:tc>
          <w:tcPr>
            <w:tcW w:w="237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80FBE" w:rsidRPr="00BB72BF" w:rsidRDefault="00380FBE" w:rsidP="009C3F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Hardware</w:t>
            </w:r>
          </w:p>
          <w:p w:rsidR="00380FBE" w:rsidRPr="00BB72BF" w:rsidRDefault="00B11204" w:rsidP="009C3FC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Workstations</w:t>
            </w:r>
            <w:r w:rsidR="00C872C2">
              <w:rPr>
                <w:rFonts w:ascii="Open Sans" w:hAnsi="Open Sans" w:cs="Open Sans"/>
                <w:sz w:val="20"/>
              </w:rPr>
              <w:t xml:space="preserve"> (Dell/HP)</w:t>
            </w:r>
          </w:p>
          <w:p w:rsidR="00C872C2" w:rsidRPr="00BB72BF" w:rsidRDefault="00C872C2" w:rsidP="009C3FC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Network Devices (Cisco/Mikrotik)</w:t>
            </w:r>
          </w:p>
          <w:p w:rsidR="00C872C2" w:rsidRDefault="00C872C2" w:rsidP="00C872C2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Thin clients</w:t>
            </w:r>
          </w:p>
          <w:p w:rsidR="00380FBE" w:rsidRPr="00BB72BF" w:rsidRDefault="00B11204" w:rsidP="009C3FC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Industrial machines</w:t>
            </w:r>
          </w:p>
        </w:tc>
      </w:tr>
      <w:tr w:rsidR="00BB72BF" w:rsidRPr="00BB72BF" w:rsidTr="00C248CD">
        <w:trPr>
          <w:trHeight w:val="302"/>
        </w:trPr>
        <w:tc>
          <w:tcPr>
            <w:tcW w:w="10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10CBB" w:rsidRPr="00BB72BF" w:rsidRDefault="00910CBB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925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10CBB" w:rsidRPr="00BB72BF" w:rsidRDefault="00910CBB" w:rsidP="00581B31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="009E0EEC" w:rsidRPr="00BB72BF" w:rsidTr="00C248CD">
        <w:trPr>
          <w:trHeight w:val="1749"/>
        </w:trPr>
        <w:tc>
          <w:tcPr>
            <w:tcW w:w="1075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E0EEC" w:rsidRDefault="009E0EEC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9E0EEC">
              <w:rPr>
                <w:rFonts w:ascii="Open Sans" w:hAnsi="Open Sans" w:cs="Open Sans"/>
                <w:color w:val="auto"/>
              </w:rPr>
              <w:t>Experience</w:t>
            </w:r>
          </w:p>
          <w:p w:rsidR="006839A6" w:rsidRDefault="006839A6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</w:rPr>
              <w:t>Company</w:t>
            </w:r>
          </w:p>
          <w:p w:rsidR="00C248CD" w:rsidRPr="00C248CD" w:rsidRDefault="00C248CD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b w:val="0"/>
                <w:color w:val="auto"/>
              </w:rPr>
              <w:t>Position</w:t>
            </w:r>
          </w:p>
        </w:tc>
        <w:tc>
          <w:tcPr>
            <w:tcW w:w="3925" w:type="pct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839A6" w:rsidRDefault="006839A6" w:rsidP="008E0C20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  <w:p w:rsidR="006839A6" w:rsidRDefault="006839A6" w:rsidP="008E0C20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  <w:p w:rsidR="006839A6" w:rsidRDefault="006839A6" w:rsidP="008E0C20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  <w:p w:rsidR="006839A6" w:rsidRDefault="006839A6" w:rsidP="008E0C20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Oras LLC</w:t>
            </w:r>
          </w:p>
          <w:p w:rsidR="006839A6" w:rsidRDefault="006839A6" w:rsidP="008E0C20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  <w:p w:rsidR="009E0EEC" w:rsidRPr="00BB72BF" w:rsidRDefault="009E0EEC" w:rsidP="008E0C20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System administrator</w:t>
            </w:r>
          </w:p>
        </w:tc>
      </w:tr>
      <w:tr w:rsidR="009E0EEC" w:rsidRPr="00BB72BF" w:rsidTr="00EE46D8">
        <w:trPr>
          <w:trHeight w:val="875"/>
        </w:trPr>
        <w:tc>
          <w:tcPr>
            <w:tcW w:w="107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E0EEC" w:rsidRPr="00BB72BF" w:rsidRDefault="009E0EEC" w:rsidP="00411873">
            <w:pPr>
              <w:pStyle w:val="ContentBodyBold"/>
              <w:ind w:left="-115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</w:tc>
        <w:tc>
          <w:tcPr>
            <w:tcW w:w="3925" w:type="pct"/>
            <w:gridSpan w:val="3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5819CA" w:rsidRDefault="009E0EEC" w:rsidP="00CD0B9C">
            <w:pP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  <w:r w:rsidRPr="009E0EEC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- </w:t>
            </w:r>
            <w:r w:rsidR="005819CA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Implementation of CRM Bitrix</w:t>
            </w:r>
          </w:p>
          <w:p w:rsidR="005819CA" w:rsidRDefault="005819CA" w:rsidP="00CD0B9C">
            <w:pP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- </w:t>
            </w:r>
            <w:r w:rsidR="004B0517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Supporting of virtual PBX Binotel</w:t>
            </w:r>
            <w:r w:rsidR="009E0EEC" w:rsidRPr="009E0EEC">
              <w:rPr>
                <w:rFonts w:ascii="Open Sans" w:hAnsi="Open Sans" w:cs="Open Sans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- </w:t>
            </w:r>
            <w:r w:rsidR="004B0517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C</w:t>
            </w:r>
            <w:r w:rsidR="004B0517" w:rsidRPr="004B0517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loud integration consulting</w:t>
            </w:r>
            <w:r w:rsidR="004B0517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 (Hetzner, AWS, Alibaba)</w:t>
            </w:r>
          </w:p>
          <w:p w:rsidR="004B0517" w:rsidRDefault="004B0517" w:rsidP="004B0517">
            <w:pP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- Monitoring and</w:t>
            </w:r>
            <w:r w:rsidR="009E0EEC" w:rsidRPr="009E0EEC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 </w:t>
            </w:r>
            <w:r w:rsidR="000D706C" w:rsidRPr="009E0EEC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analysis</w:t>
            </w: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 of network </w:t>
            </w:r>
            <w:r w:rsidRPr="004B0517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infrastructure</w:t>
            </w: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 (Zabbix) </w:t>
            </w:r>
          </w:p>
          <w:p w:rsidR="009E0EEC" w:rsidRDefault="004B0517" w:rsidP="004B0517">
            <w:pP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-</w:t>
            </w:r>
            <w:r w:rsidR="009E0EEC" w:rsidRPr="009E0EEC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D</w:t>
            </w:r>
            <w:r w:rsidR="009E0EEC" w:rsidRPr="009E0EEC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ata protection and problem prevising</w:t>
            </w: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 (Eset Internet Sucurity)</w:t>
            </w:r>
            <w:r w:rsidR="009E0EEC" w:rsidRPr="009E0EEC">
              <w:rPr>
                <w:rFonts w:ascii="Open Sans" w:hAnsi="Open Sans" w:cs="Open Sans"/>
                <w:sz w:val="20"/>
                <w:szCs w:val="20"/>
              </w:rPr>
              <w:br/>
            </w:r>
            <w:r w:rsidR="009E0EEC" w:rsidRPr="009E0EEC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- Users control and </w:t>
            </w: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remote </w:t>
            </w:r>
            <w:r w:rsidR="009E0EEC" w:rsidRPr="009E0EEC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support</w:t>
            </w: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 (TeamViewer, LiteManager, AnyDesk)</w:t>
            </w:r>
          </w:p>
          <w:p w:rsidR="004B0517" w:rsidRDefault="004B0517" w:rsidP="004B0517">
            <w:pP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- Backing up</w:t>
            </w:r>
            <w:r w:rsidR="002664C1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 </w:t>
            </w:r>
            <w:r w:rsidR="002664C1" w:rsidRPr="002664C1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physical and virtual servers</w:t>
            </w:r>
            <w:r w:rsidR="002664C1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.</w:t>
            </w:r>
          </w:p>
          <w:p w:rsidR="002664C1" w:rsidRDefault="002664C1" w:rsidP="004B0517">
            <w:pPr>
              <w:rPr>
                <w:rFonts w:ascii="Open Sans" w:hAnsi="Open Sans" w:cs="Open Sans"/>
                <w:sz w:val="20"/>
                <w:szCs w:val="20"/>
              </w:rPr>
            </w:pPr>
            <w:r w:rsidRPr="002664C1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- Implementation and modernization </w:t>
            </w:r>
            <w:r w:rsidRPr="002664C1">
              <w:rPr>
                <w:rFonts w:ascii="Open Sans" w:hAnsi="Open Sans" w:cs="Open Sans"/>
                <w:sz w:val="20"/>
                <w:szCs w:val="20"/>
                <w:lang w:val="uk-UA"/>
              </w:rPr>
              <w:t>of access control system and video surveillance</w:t>
            </w:r>
            <w:r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:rsidR="002664C1" w:rsidRDefault="002664C1" w:rsidP="004B051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 I</w:t>
            </w:r>
            <w:r w:rsidRPr="002664C1">
              <w:rPr>
                <w:rFonts w:ascii="Open Sans" w:hAnsi="Open Sans" w:cs="Open Sans"/>
                <w:sz w:val="20"/>
                <w:szCs w:val="20"/>
              </w:rPr>
              <w:t>nventory using database</w:t>
            </w:r>
            <w:r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:rsidR="002664C1" w:rsidRPr="002664C1" w:rsidRDefault="002664C1" w:rsidP="004B0517">
            <w:pP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 M</w:t>
            </w:r>
            <w:r w:rsidRPr="002664C1">
              <w:rPr>
                <w:rFonts w:ascii="Open Sans" w:hAnsi="Open Sans" w:cs="Open Sans"/>
                <w:sz w:val="20"/>
                <w:szCs w:val="20"/>
              </w:rPr>
              <w:t>odernization and installation of network communications</w:t>
            </w:r>
            <w:r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:rsidR="002664C1" w:rsidRPr="009E0EEC" w:rsidRDefault="002664C1" w:rsidP="004B0517">
            <w:pPr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</w:p>
        </w:tc>
      </w:tr>
      <w:tr w:rsidR="009E0EEC" w:rsidRPr="00BB72BF" w:rsidTr="00EE46D8">
        <w:trPr>
          <w:trHeight w:val="645"/>
        </w:trPr>
        <w:tc>
          <w:tcPr>
            <w:tcW w:w="107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9E0EEC" w:rsidRDefault="009E0EEC" w:rsidP="007B6E2A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6839A6" w:rsidRPr="00BB72BF" w:rsidRDefault="006839A6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Period</w:t>
            </w:r>
          </w:p>
        </w:tc>
        <w:tc>
          <w:tcPr>
            <w:tcW w:w="3925" w:type="pct"/>
            <w:gridSpan w:val="3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E0EEC" w:rsidRDefault="009E0EEC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  <w:p w:rsidR="006839A6" w:rsidRDefault="006839A6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  <w:r w:rsidRPr="006839A6">
              <w:rPr>
                <w:rFonts w:ascii="Open Sans" w:hAnsi="Open Sans" w:cs="Open Sans"/>
                <w:sz w:val="20"/>
              </w:rPr>
              <w:t xml:space="preserve">Sep 2020 </w:t>
            </w:r>
            <w:r w:rsidR="00EE46D8">
              <w:rPr>
                <w:rFonts w:ascii="Open Sans" w:hAnsi="Open Sans" w:cs="Open Sans"/>
                <w:sz w:val="20"/>
              </w:rPr>
              <w:t>–</w:t>
            </w:r>
            <w:r w:rsidRPr="006839A6">
              <w:rPr>
                <w:rFonts w:ascii="Open Sans" w:hAnsi="Open Sans" w:cs="Open Sans"/>
                <w:sz w:val="20"/>
              </w:rPr>
              <w:t xml:space="preserve"> Present</w:t>
            </w:r>
          </w:p>
          <w:p w:rsidR="00EE46D8" w:rsidRDefault="00EE46D8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  <w:p w:rsidR="00EE46D8" w:rsidRPr="00BB72BF" w:rsidRDefault="00EE46D8" w:rsidP="00C65EC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</w:tc>
      </w:tr>
      <w:tr w:rsidR="009E0EEC" w:rsidRPr="00BB72BF" w:rsidTr="00EE46D8">
        <w:trPr>
          <w:trHeight w:val="1357"/>
        </w:trPr>
        <w:tc>
          <w:tcPr>
            <w:tcW w:w="1075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839A6" w:rsidRDefault="006839A6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  <w:lang w:val="uk-UA"/>
              </w:rPr>
            </w:pPr>
          </w:p>
          <w:p w:rsidR="009E0EEC" w:rsidRDefault="006839A6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Company</w:t>
            </w:r>
          </w:p>
          <w:p w:rsidR="00EE46D8" w:rsidRDefault="00EE46D8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EE46D8" w:rsidRDefault="00EE46D8" w:rsidP="00EE46D8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Position</w:t>
            </w: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EE46D8" w:rsidRDefault="00EE46D8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</w:p>
          <w:p w:rsidR="002022D9" w:rsidRDefault="002022D9" w:rsidP="00ED0B4D">
            <w:pPr>
              <w:pStyle w:val="ContentBodyBold"/>
              <w:rPr>
                <w:rFonts w:ascii="Open Sans" w:hAnsi="Open Sans" w:cs="Open Sans"/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Period</w:t>
            </w:r>
          </w:p>
          <w:p w:rsidR="002022D9" w:rsidRPr="00BB72BF" w:rsidRDefault="002022D9" w:rsidP="00ED0B4D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925" w:type="pct"/>
            <w:gridSpan w:val="3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839A6" w:rsidRDefault="006839A6" w:rsidP="00255C41">
            <w:pPr>
              <w:pStyle w:val="ContentBodyBold"/>
              <w:rPr>
                <w:rFonts w:ascii="Open Sans" w:hAnsi="Open Sans" w:cs="Open Sans"/>
                <w:b w:val="0"/>
                <w:lang w:val="uk-UA"/>
              </w:rPr>
            </w:pPr>
          </w:p>
          <w:p w:rsidR="006839A6" w:rsidRDefault="006839A6" w:rsidP="00255C41">
            <w:pPr>
              <w:pStyle w:val="ContentBodyBold"/>
              <w:rPr>
                <w:rFonts w:ascii="Open Sans" w:hAnsi="Open Sans" w:cs="Open Sans"/>
                <w:b w:val="0"/>
                <w:lang w:val="uk-UA"/>
              </w:rPr>
            </w:pPr>
            <w:r w:rsidRPr="006839A6">
              <w:rPr>
                <w:rFonts w:ascii="Open Sans" w:hAnsi="Open Sans" w:cs="Open Sans"/>
                <w:b w:val="0"/>
              </w:rPr>
              <w:t>Epsilon TM</w:t>
            </w:r>
          </w:p>
          <w:p w:rsidR="006839A6" w:rsidRDefault="006839A6" w:rsidP="00255C41">
            <w:pPr>
              <w:pStyle w:val="ContentBodyBold"/>
              <w:rPr>
                <w:rFonts w:ascii="Open Sans" w:hAnsi="Open Sans" w:cs="Open Sans"/>
                <w:b w:val="0"/>
              </w:rPr>
            </w:pPr>
          </w:p>
          <w:p w:rsidR="00EE46D8" w:rsidRDefault="00EE46D8" w:rsidP="00255C41">
            <w:pPr>
              <w:pStyle w:val="ContentBodyBold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System administrator</w:t>
            </w:r>
          </w:p>
          <w:p w:rsidR="00EE46D8" w:rsidRDefault="00EE46D8" w:rsidP="00255C41">
            <w:pPr>
              <w:pStyle w:val="ContentBodyBold"/>
              <w:rPr>
                <w:rFonts w:ascii="Open Sans" w:hAnsi="Open Sans" w:cs="Open Sans"/>
                <w:b w:val="0"/>
              </w:rPr>
            </w:pPr>
          </w:p>
          <w:p w:rsidR="00EE46D8" w:rsidRPr="00EE46D8" w:rsidRDefault="00EE46D8" w:rsidP="00255C41">
            <w:pPr>
              <w:pStyle w:val="ContentBodyBold"/>
              <w:rPr>
                <w:rFonts w:ascii="Open Sans" w:hAnsi="Open Sans" w:cs="Open Sans"/>
                <w:b w:val="0"/>
              </w:rPr>
            </w:pP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Supervising a team of 3</w:t>
            </w:r>
            <w:r w:rsidR="006839A6" w:rsidRPr="000D706C">
              <w:rPr>
                <w:rFonts w:ascii="Open Sans" w:hAnsi="Open Sans" w:cs="Open Sans"/>
                <w:b w:val="0"/>
                <w:color w:val="auto"/>
                <w:lang w:val="en-AU"/>
              </w:rPr>
              <w:t xml:space="preserve"> system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 engineers. </w:t>
            </w: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>-</w:t>
            </w:r>
            <w:r w:rsidRPr="00846D2A">
              <w:rPr>
                <w:rFonts w:ascii="Open Sans" w:hAnsi="Open Sans" w:cs="Open Sans"/>
                <w:b w:val="0"/>
                <w:color w:val="auto"/>
                <w:lang w:val="en-GB"/>
              </w:rPr>
              <w:t xml:space="preserve"> </w:t>
            </w:r>
            <w:r w:rsidR="006839A6" w:rsidRPr="00846D2A">
              <w:rPr>
                <w:rFonts w:ascii="Open Sans" w:hAnsi="Open Sans" w:cs="Open Sans"/>
                <w:b w:val="0"/>
                <w:color w:val="auto"/>
                <w:lang w:val="en-GB"/>
              </w:rPr>
              <w:t>Administration</w:t>
            </w:r>
            <w:r w:rsidR="006839A6" w:rsidRPr="00846D2A">
              <w:rPr>
                <w:rFonts w:ascii="Open Sans" w:hAnsi="Open Sans" w:cs="Open Sans"/>
                <w:b w:val="0"/>
                <w:color w:val="auto"/>
                <w:lang w:val="en-AU"/>
              </w:rPr>
              <w:t xml:space="preserve"> of corporate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 network (Unix &amp; Windows servers).</w:t>
            </w: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Deployment and monitoring of virtual servers (Xen, VMWare).</w:t>
            </w: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Installation and supporting of access control system and video surveillance.</w:t>
            </w: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Supporting of IP-telephony system.</w:t>
            </w: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Implementation of monitoring system based on Zabbix server.</w:t>
            </w: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Thin clients deployment (FreeBSD, Linux).</w:t>
            </w: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Experience working with industrial IT equipment (production robots).</w:t>
            </w: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Backing up data (Acronis, Paragon).</w:t>
            </w:r>
          </w:p>
          <w:p w:rsidR="006839A6" w:rsidRP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  <w:lang w:val="uk-UA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Support for employees by phone, email, VPN, as well as remote customer support</w:t>
            </w:r>
          </w:p>
          <w:p w:rsidR="006839A6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</w:rPr>
            </w:pPr>
            <w:r>
              <w:rPr>
                <w:rFonts w:ascii="Open Sans" w:hAnsi="Open Sans" w:cs="Open Sans"/>
                <w:b w:val="0"/>
                <w:color w:val="auto"/>
                <w:lang w:val="uk-UA"/>
              </w:rPr>
              <w:t xml:space="preserve">- </w:t>
            </w:r>
            <w:r w:rsidR="006839A6" w:rsidRPr="006839A6">
              <w:rPr>
                <w:rFonts w:ascii="Open Sans" w:hAnsi="Open Sans" w:cs="Open Sans"/>
                <w:b w:val="0"/>
                <w:color w:val="auto"/>
                <w:lang w:val="uk-UA"/>
              </w:rPr>
              <w:t>Installation and configuring corporate protect with DR.Web, Eset.</w:t>
            </w:r>
          </w:p>
          <w:p w:rsidR="002022D9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</w:rPr>
            </w:pPr>
          </w:p>
          <w:p w:rsidR="002022D9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</w:rPr>
            </w:pPr>
          </w:p>
          <w:p w:rsidR="002022D9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</w:rPr>
            </w:pPr>
          </w:p>
          <w:p w:rsidR="002022D9" w:rsidRPr="002022D9" w:rsidRDefault="002022D9" w:rsidP="006839A6">
            <w:pPr>
              <w:pStyle w:val="ContentBodyBold"/>
              <w:rPr>
                <w:rFonts w:ascii="Open Sans" w:hAnsi="Open Sans" w:cs="Open Sans"/>
                <w:b w:val="0"/>
                <w:color w:val="auto"/>
              </w:rPr>
            </w:pPr>
            <w:r w:rsidRPr="002022D9">
              <w:rPr>
                <w:rFonts w:ascii="Open Sans" w:hAnsi="Open Sans" w:cs="Open Sans"/>
                <w:b w:val="0"/>
                <w:color w:val="auto"/>
              </w:rPr>
              <w:t>Jun 2009 - Aug 2020</w:t>
            </w:r>
          </w:p>
        </w:tc>
      </w:tr>
      <w:tr w:rsidR="009E0EEC" w:rsidRPr="00BB72BF" w:rsidTr="00C248CD">
        <w:trPr>
          <w:trHeight w:val="647"/>
        </w:trPr>
        <w:tc>
          <w:tcPr>
            <w:tcW w:w="10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9E0EEC" w:rsidRPr="002022D9" w:rsidRDefault="009E0EEC" w:rsidP="009933F6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lang w:val="uk-UA"/>
              </w:rPr>
            </w:pPr>
            <w:r w:rsidRPr="00BB72BF">
              <w:rPr>
                <w:rFonts w:ascii="Open Sans" w:hAnsi="Open Sans" w:cs="Open Sans"/>
                <w:color w:val="auto"/>
              </w:rPr>
              <w:t>Education</w:t>
            </w:r>
          </w:p>
        </w:tc>
        <w:tc>
          <w:tcPr>
            <w:tcW w:w="392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022D9" w:rsidRPr="002022D9" w:rsidRDefault="002022D9" w:rsidP="002022D9">
            <w:pPr>
              <w:pStyle w:val="ContentBody"/>
              <w:rPr>
                <w:rFonts w:ascii="Open Sans" w:hAnsi="Open Sans" w:cs="Open Sans"/>
                <w:color w:val="auto"/>
              </w:rPr>
            </w:pPr>
            <w:r w:rsidRPr="002022D9">
              <w:rPr>
                <w:rFonts w:ascii="Open Sans" w:hAnsi="Open Sans" w:cs="Open Sans"/>
                <w:color w:val="auto"/>
              </w:rPr>
              <w:t>Rivne State Humanitarian University</w:t>
            </w:r>
          </w:p>
          <w:p w:rsidR="002022D9" w:rsidRPr="002022D9" w:rsidRDefault="002022D9" w:rsidP="002022D9">
            <w:pPr>
              <w:pStyle w:val="ContentBody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2004 - 2009</w:t>
            </w:r>
          </w:p>
          <w:p w:rsidR="009E0EEC" w:rsidRDefault="002022D9" w:rsidP="002022D9">
            <w:pPr>
              <w:pStyle w:val="ContentBody"/>
              <w:rPr>
                <w:rFonts w:ascii="Open Sans" w:hAnsi="Open Sans" w:cs="Open Sans"/>
                <w:color w:val="auto"/>
              </w:rPr>
            </w:pPr>
            <w:r w:rsidRPr="002022D9">
              <w:rPr>
                <w:rFonts w:ascii="Open Sans" w:hAnsi="Open Sans" w:cs="Open Sans"/>
                <w:color w:val="auto"/>
              </w:rPr>
              <w:t>Computer science and Physics.</w:t>
            </w:r>
          </w:p>
          <w:p w:rsidR="00C0119F" w:rsidRPr="00BB72BF" w:rsidRDefault="00C0119F" w:rsidP="002022D9">
            <w:pPr>
              <w:pStyle w:val="ContentBody"/>
              <w:rPr>
                <w:rFonts w:ascii="Open Sans" w:hAnsi="Open Sans" w:cs="Open Sans"/>
                <w:color w:val="auto"/>
              </w:rPr>
            </w:pPr>
          </w:p>
        </w:tc>
      </w:tr>
      <w:tr w:rsidR="00C0119F" w:rsidRPr="002022D9" w:rsidTr="00C248CD">
        <w:trPr>
          <w:trHeight w:val="647"/>
        </w:trPr>
        <w:tc>
          <w:tcPr>
            <w:tcW w:w="10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0119F" w:rsidRPr="002022D9" w:rsidRDefault="00C0119F" w:rsidP="008E0C20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lang w:val="uk-UA"/>
              </w:rPr>
            </w:pPr>
            <w:r>
              <w:rPr>
                <w:rFonts w:ascii="Open Sans" w:hAnsi="Open Sans" w:cs="Open Sans"/>
                <w:color w:val="auto"/>
              </w:rPr>
              <w:t>Hobby</w:t>
            </w:r>
          </w:p>
        </w:tc>
        <w:tc>
          <w:tcPr>
            <w:tcW w:w="392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F5FDE" w:rsidRDefault="001F5FDE" w:rsidP="008E0C20">
            <w:pPr>
              <w:pStyle w:val="ContentBody"/>
              <w:rPr>
                <w:rFonts w:ascii="Open Sans" w:hAnsi="Open Sans" w:cs="Open Sans"/>
                <w:color w:val="auto"/>
              </w:rPr>
            </w:pPr>
          </w:p>
          <w:p w:rsidR="00C0119F" w:rsidRPr="00BB72BF" w:rsidRDefault="00C0119F" w:rsidP="001F5FDE">
            <w:pPr>
              <w:pStyle w:val="ContentBody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S</w:t>
            </w:r>
            <w:r w:rsidRPr="00C0119F">
              <w:rPr>
                <w:rFonts w:ascii="Open Sans" w:hAnsi="Open Sans" w:cs="Open Sans"/>
                <w:color w:val="auto"/>
              </w:rPr>
              <w:t>elf-improvement</w:t>
            </w:r>
            <w:r>
              <w:rPr>
                <w:rFonts w:ascii="Open Sans" w:hAnsi="Open Sans" w:cs="Open Sans"/>
                <w:color w:val="auto"/>
              </w:rPr>
              <w:t xml:space="preserve">, </w:t>
            </w:r>
            <w:r w:rsidR="00916E8F">
              <w:rPr>
                <w:rFonts w:ascii="Open Sans" w:hAnsi="Open Sans" w:cs="Open Sans"/>
                <w:color w:val="auto"/>
              </w:rPr>
              <w:t xml:space="preserve">cycling, </w:t>
            </w:r>
            <w:r w:rsidR="001F5FDE">
              <w:rPr>
                <w:rFonts w:ascii="Open Sans" w:hAnsi="Open Sans" w:cs="Open Sans"/>
                <w:color w:val="auto"/>
              </w:rPr>
              <w:t>m</w:t>
            </w:r>
            <w:r>
              <w:rPr>
                <w:rFonts w:ascii="Open Sans" w:hAnsi="Open Sans" w:cs="Open Sans"/>
                <w:color w:val="auto"/>
              </w:rPr>
              <w:t>otivation, reading</w:t>
            </w:r>
            <w:r w:rsidR="001F5FDE">
              <w:rPr>
                <w:rFonts w:ascii="Open Sans" w:hAnsi="Open Sans" w:cs="Open Sans"/>
                <w:color w:val="auto"/>
              </w:rPr>
              <w:t>, psychology.</w:t>
            </w:r>
          </w:p>
        </w:tc>
      </w:tr>
    </w:tbl>
    <w:p w:rsidR="00910CBB" w:rsidRPr="00BB72BF" w:rsidRDefault="00910CBB" w:rsidP="00024E30">
      <w:pPr>
        <w:rPr>
          <w:rFonts w:ascii="Open Sans" w:hAnsi="Open Sans" w:cs="Open Sans"/>
        </w:rPr>
      </w:pPr>
    </w:p>
    <w:sectPr w:rsidR="00910CBB" w:rsidRPr="00BB72BF" w:rsidSect="009D28D7">
      <w:headerReference w:type="default" r:id="rId12"/>
      <w:footerReference w:type="default" r:id="rId13"/>
      <w:headerReference w:type="first" r:id="rId14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5F2" w:rsidRDefault="009355F2">
      <w:pPr>
        <w:spacing w:after="0" w:line="240" w:lineRule="auto"/>
      </w:pPr>
      <w:r>
        <w:separator/>
      </w:r>
    </w:p>
  </w:endnote>
  <w:endnote w:type="continuationSeparator" w:id="1">
    <w:p w:rsidR="009355F2" w:rsidRDefault="0093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975861"/>
      <w:docPartObj>
        <w:docPartGallery w:val="Page Numbers (Bottom of Page)"/>
        <w:docPartUnique/>
      </w:docPartObj>
    </w:sdtPr>
    <w:sdtContent>
      <w:p w:rsidR="009D28D7" w:rsidRDefault="00C35979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916E8F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5F2" w:rsidRDefault="009355F2">
      <w:pPr>
        <w:spacing w:after="0" w:line="240" w:lineRule="auto"/>
      </w:pPr>
      <w:r>
        <w:separator/>
      </w:r>
    </w:p>
  </w:footnote>
  <w:footnote w:type="continuationSeparator" w:id="1">
    <w:p w:rsidR="009355F2" w:rsidRDefault="00935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C5" w:rsidRDefault="002022D9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Anton Tsvihun</w:t>
    </w:r>
  </w:p>
  <w:p w:rsidR="003D3EC5" w:rsidRPr="003D3EC5" w:rsidRDefault="002022D9" w:rsidP="004E49F8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System Administrator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F75" w:rsidRDefault="00623310">
    <w:pPr>
      <w:pStyle w:val="Header"/>
    </w:pPr>
    <w:r>
      <w:rPr>
        <w:noProof/>
        <w:lang w:val="uk-UA" w:eastAsia="uk-UA"/>
      </w:rPr>
      <w:drawing>
        <wp:inline distT="0" distB="0" distL="0" distR="0">
          <wp:extent cx="3333600" cy="63360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1A98"/>
    <w:rsid w:val="000003D2"/>
    <w:rsid w:val="0000687B"/>
    <w:rsid w:val="00024E30"/>
    <w:rsid w:val="00043102"/>
    <w:rsid w:val="0004356F"/>
    <w:rsid w:val="00050943"/>
    <w:rsid w:val="000532AD"/>
    <w:rsid w:val="00055469"/>
    <w:rsid w:val="00060E85"/>
    <w:rsid w:val="000619CB"/>
    <w:rsid w:val="00075F75"/>
    <w:rsid w:val="00091DC5"/>
    <w:rsid w:val="000D706C"/>
    <w:rsid w:val="000E6292"/>
    <w:rsid w:val="000F1844"/>
    <w:rsid w:val="000F4643"/>
    <w:rsid w:val="001131CA"/>
    <w:rsid w:val="0014166B"/>
    <w:rsid w:val="001524A8"/>
    <w:rsid w:val="00160C29"/>
    <w:rsid w:val="001738A5"/>
    <w:rsid w:val="00173FDC"/>
    <w:rsid w:val="001B3F27"/>
    <w:rsid w:val="001D31AD"/>
    <w:rsid w:val="001E5C69"/>
    <w:rsid w:val="001F5FDE"/>
    <w:rsid w:val="002022D9"/>
    <w:rsid w:val="00205575"/>
    <w:rsid w:val="00206987"/>
    <w:rsid w:val="00226A0E"/>
    <w:rsid w:val="00255C41"/>
    <w:rsid w:val="0025648A"/>
    <w:rsid w:val="00265344"/>
    <w:rsid w:val="002664C1"/>
    <w:rsid w:val="00277112"/>
    <w:rsid w:val="0029788B"/>
    <w:rsid w:val="002A7C28"/>
    <w:rsid w:val="002B68D6"/>
    <w:rsid w:val="002C4A2D"/>
    <w:rsid w:val="002C597E"/>
    <w:rsid w:val="002F51C9"/>
    <w:rsid w:val="003010B3"/>
    <w:rsid w:val="003044D9"/>
    <w:rsid w:val="00325835"/>
    <w:rsid w:val="003744C8"/>
    <w:rsid w:val="00374D9E"/>
    <w:rsid w:val="00380FBE"/>
    <w:rsid w:val="00382705"/>
    <w:rsid w:val="00391DE5"/>
    <w:rsid w:val="00393550"/>
    <w:rsid w:val="003A456B"/>
    <w:rsid w:val="003D3EC5"/>
    <w:rsid w:val="003F3D17"/>
    <w:rsid w:val="00407922"/>
    <w:rsid w:val="00411873"/>
    <w:rsid w:val="00432CF4"/>
    <w:rsid w:val="004513B2"/>
    <w:rsid w:val="00454343"/>
    <w:rsid w:val="0047517D"/>
    <w:rsid w:val="00483B9C"/>
    <w:rsid w:val="004B0517"/>
    <w:rsid w:val="004D52D9"/>
    <w:rsid w:val="004E18F0"/>
    <w:rsid w:val="004E3028"/>
    <w:rsid w:val="004E49F8"/>
    <w:rsid w:val="005100C3"/>
    <w:rsid w:val="0051269A"/>
    <w:rsid w:val="00544630"/>
    <w:rsid w:val="005731A7"/>
    <w:rsid w:val="00574C0C"/>
    <w:rsid w:val="005755EB"/>
    <w:rsid w:val="005819CA"/>
    <w:rsid w:val="00581B31"/>
    <w:rsid w:val="005A3D3C"/>
    <w:rsid w:val="005B4D9F"/>
    <w:rsid w:val="005F2259"/>
    <w:rsid w:val="005F52A2"/>
    <w:rsid w:val="00604307"/>
    <w:rsid w:val="00623310"/>
    <w:rsid w:val="00624B86"/>
    <w:rsid w:val="00647056"/>
    <w:rsid w:val="00664763"/>
    <w:rsid w:val="006715D9"/>
    <w:rsid w:val="006839A6"/>
    <w:rsid w:val="006856C9"/>
    <w:rsid w:val="00685C27"/>
    <w:rsid w:val="00695418"/>
    <w:rsid w:val="006A1527"/>
    <w:rsid w:val="006A2E83"/>
    <w:rsid w:val="006C6564"/>
    <w:rsid w:val="006C7E91"/>
    <w:rsid w:val="006D17F3"/>
    <w:rsid w:val="006E483B"/>
    <w:rsid w:val="00700297"/>
    <w:rsid w:val="00734827"/>
    <w:rsid w:val="00735394"/>
    <w:rsid w:val="00747486"/>
    <w:rsid w:val="00747DC0"/>
    <w:rsid w:val="00771087"/>
    <w:rsid w:val="00777A7A"/>
    <w:rsid w:val="00783402"/>
    <w:rsid w:val="007947BA"/>
    <w:rsid w:val="00795923"/>
    <w:rsid w:val="007A271E"/>
    <w:rsid w:val="007B0F8B"/>
    <w:rsid w:val="007B6E2A"/>
    <w:rsid w:val="007C1956"/>
    <w:rsid w:val="007C3C54"/>
    <w:rsid w:val="007C4DA4"/>
    <w:rsid w:val="007C75EA"/>
    <w:rsid w:val="007D3381"/>
    <w:rsid w:val="00827DC7"/>
    <w:rsid w:val="00832EBE"/>
    <w:rsid w:val="00843923"/>
    <w:rsid w:val="00846D2A"/>
    <w:rsid w:val="00847068"/>
    <w:rsid w:val="00880833"/>
    <w:rsid w:val="008808D1"/>
    <w:rsid w:val="00887140"/>
    <w:rsid w:val="008935D4"/>
    <w:rsid w:val="008935FA"/>
    <w:rsid w:val="008A7819"/>
    <w:rsid w:val="008B6C3C"/>
    <w:rsid w:val="008E1A98"/>
    <w:rsid w:val="008F240A"/>
    <w:rsid w:val="008F3439"/>
    <w:rsid w:val="00910CBB"/>
    <w:rsid w:val="00911F97"/>
    <w:rsid w:val="00916E8F"/>
    <w:rsid w:val="00931820"/>
    <w:rsid w:val="009355F2"/>
    <w:rsid w:val="00976B8B"/>
    <w:rsid w:val="0098584C"/>
    <w:rsid w:val="009933F6"/>
    <w:rsid w:val="009A0E2B"/>
    <w:rsid w:val="009A2CB1"/>
    <w:rsid w:val="009A4B53"/>
    <w:rsid w:val="009B3F08"/>
    <w:rsid w:val="009B4AE5"/>
    <w:rsid w:val="009B729B"/>
    <w:rsid w:val="009C243D"/>
    <w:rsid w:val="009D0AA4"/>
    <w:rsid w:val="009D24EF"/>
    <w:rsid w:val="009D28D7"/>
    <w:rsid w:val="009E004B"/>
    <w:rsid w:val="009E0EEC"/>
    <w:rsid w:val="00A02FBA"/>
    <w:rsid w:val="00A141EE"/>
    <w:rsid w:val="00A54918"/>
    <w:rsid w:val="00A724DC"/>
    <w:rsid w:val="00A768EB"/>
    <w:rsid w:val="00A7755B"/>
    <w:rsid w:val="00A77BF6"/>
    <w:rsid w:val="00A97BA1"/>
    <w:rsid w:val="00AA3D35"/>
    <w:rsid w:val="00AA50D6"/>
    <w:rsid w:val="00AA6298"/>
    <w:rsid w:val="00AB254B"/>
    <w:rsid w:val="00AC44C6"/>
    <w:rsid w:val="00AC7A36"/>
    <w:rsid w:val="00AD23FA"/>
    <w:rsid w:val="00AD499B"/>
    <w:rsid w:val="00AD7D85"/>
    <w:rsid w:val="00AF7026"/>
    <w:rsid w:val="00AF7492"/>
    <w:rsid w:val="00B070CD"/>
    <w:rsid w:val="00B1053A"/>
    <w:rsid w:val="00B11204"/>
    <w:rsid w:val="00B11B7B"/>
    <w:rsid w:val="00B51F59"/>
    <w:rsid w:val="00B541BD"/>
    <w:rsid w:val="00B71CDA"/>
    <w:rsid w:val="00B83389"/>
    <w:rsid w:val="00B863C7"/>
    <w:rsid w:val="00BA1C87"/>
    <w:rsid w:val="00BB72BF"/>
    <w:rsid w:val="00BC33C5"/>
    <w:rsid w:val="00C0119F"/>
    <w:rsid w:val="00C1157E"/>
    <w:rsid w:val="00C11ECF"/>
    <w:rsid w:val="00C21D24"/>
    <w:rsid w:val="00C248CD"/>
    <w:rsid w:val="00C35979"/>
    <w:rsid w:val="00C474D0"/>
    <w:rsid w:val="00C65ECC"/>
    <w:rsid w:val="00C840CC"/>
    <w:rsid w:val="00C872C2"/>
    <w:rsid w:val="00C95D8E"/>
    <w:rsid w:val="00CB0A11"/>
    <w:rsid w:val="00CC46BC"/>
    <w:rsid w:val="00CC7565"/>
    <w:rsid w:val="00CF49A6"/>
    <w:rsid w:val="00D313CE"/>
    <w:rsid w:val="00D45C26"/>
    <w:rsid w:val="00D50472"/>
    <w:rsid w:val="00D62036"/>
    <w:rsid w:val="00D76374"/>
    <w:rsid w:val="00DB13D8"/>
    <w:rsid w:val="00DC6618"/>
    <w:rsid w:val="00DD63ED"/>
    <w:rsid w:val="00DF595D"/>
    <w:rsid w:val="00DF788E"/>
    <w:rsid w:val="00E02D4E"/>
    <w:rsid w:val="00E55B1C"/>
    <w:rsid w:val="00E65318"/>
    <w:rsid w:val="00E8553D"/>
    <w:rsid w:val="00EA7E7E"/>
    <w:rsid w:val="00EB32B3"/>
    <w:rsid w:val="00ED0B4D"/>
    <w:rsid w:val="00ED6CB5"/>
    <w:rsid w:val="00EE46D8"/>
    <w:rsid w:val="00F00E0B"/>
    <w:rsid w:val="00F04469"/>
    <w:rsid w:val="00F17EE7"/>
    <w:rsid w:val="00F34A35"/>
    <w:rsid w:val="00F356BB"/>
    <w:rsid w:val="00F56919"/>
    <w:rsid w:val="00F70145"/>
    <w:rsid w:val="00F83DE6"/>
    <w:rsid w:val="00FB3800"/>
    <w:rsid w:val="00FB6481"/>
    <w:rsid w:val="00FC0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B6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Hyperlink">
    <w:name w:val="Hyperlink"/>
    <w:uiPriority w:val="99"/>
    <w:unhideWhenUsed/>
    <w:rsid w:val="00B11B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B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7EAA2E-01BF-4228-93B4-EDBFA337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2011).dotx</Template>
  <TotalTime>171</TotalTime>
  <Pages>2</Pages>
  <Words>1578</Words>
  <Characters>900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Softserve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Vodennikova</dc:creator>
  <cp:lastModifiedBy>Antonio</cp:lastModifiedBy>
  <cp:revision>12</cp:revision>
  <cp:lastPrinted>2010-08-19T13:50:00Z</cp:lastPrinted>
  <dcterms:created xsi:type="dcterms:W3CDTF">2021-11-24T20:22:00Z</dcterms:created>
  <dcterms:modified xsi:type="dcterms:W3CDTF">2022-03-31T20:58:00Z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